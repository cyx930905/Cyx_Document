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GitHub使用教程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Gitbash下载地址：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"https://git-scm.com/downloads"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8"/>
          <w:szCs w:val="28"/>
          <w:lang w:val="en-US" w:eastAsia="zh-CN"/>
        </w:rPr>
        <w:t>https://git-scm.com/downloads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创建SSH KEY。先看一下你C盘用户目录下有没有.ssh目录，有的话看下里面有没有id_rsa和id_rsa.pub这两个文件，有就跳到下一步，没有就通过下面命令创建，一路回车，命令后面的邮箱是申请的github账户绑定的邮箱。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ssh-keygen  -t  rsa  -C  "youremail@example.com"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7640" cy="3183255"/>
            <wp:effectExtent l="0" t="0" r="10160" b="171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这时你就会在用户下的.ssh目录里找到id_rsa和id_rsa.pub这两个文件 。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ssh key创建完之后还需要激活，代码如下： ssh -T git@github.com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960" cy="1878965"/>
            <wp:effectExtent l="0" t="0" r="8890" b="698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复制id_rsa.pub里面的内容，登录Github,找到右上角的图标，打开点进里面的Settings，再选中里面的SSH and GPG KEYS，点击右上角的New SSH key，然后Title里面随便填，再把刚才id_rsa.pub里面的内容复制到Title下面的Key内容框里面，最后点击Add SSH key，这样就完成了SSH Key的加密。具体步骤也可看下面：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90545" cy="2543175"/>
            <wp:effectExtent l="0" t="0" r="1460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76595" cy="2068830"/>
            <wp:effectExtent l="0" t="0" r="14605" b="762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206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4520" cy="3328670"/>
            <wp:effectExtent l="0" t="0" r="11430" b="508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在Github上创建一个Git仓库。直接点New repository来创建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9550" cy="4096385"/>
            <wp:effectExtent l="0" t="0" r="6350" b="1841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409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在想要上传的文件夹中右键点击会有git bash here点击出现如图所示：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8615" cy="4087495"/>
            <wp:effectExtent l="0" t="0" r="63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408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通过命令git init把这个文件夹变成Git可管理的仓库。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77460" cy="706755"/>
            <wp:effectExtent l="0" t="0" r="8890" b="171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通过git add xxxx(xxxx为添加文件名)把项目添加到仓库（或git add .把该目录下的所有文件添加到仓库，注意点是用空格隔开的）。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1295" cy="2123440"/>
            <wp:effectExtent l="0" t="0" r="14605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212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然后可以git status来查看你当前的状态（不是必须的）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3515" cy="2877185"/>
            <wp:effectExtent l="0" t="0" r="13335" b="184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用git commit -m "add all"把项目提交到仓库。( -m后面引号里面是本次提交的注释内容，这个可以不写，但最好写上，不然会报错)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Github上Git仓库和本地仓库进行关联，根据创建好的Git仓库页面的提示，可以在本地仓库的命令行输入：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git  remote  add  origin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"https://github.com/ljlagss/test.git"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8"/>
          <w:szCs w:val="28"/>
          <w:lang w:val="en-US" w:eastAsia="zh-CN"/>
        </w:rPr>
        <w:t>https://github.com/ljlagss/test.git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注意origin后面加的是你Github上创建好的仓库的地址。！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3040" cy="1920875"/>
            <wp:effectExtent l="0" t="0" r="3810" b="317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72685" cy="585470"/>
            <wp:effectExtent l="0" t="0" r="18415" b="508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58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关联好之后我们就可以把本地库的所有内容推送到远程仓库（也就是Github）上了，通过：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it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push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-u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origin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master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1600" cy="41910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在使用git 对源代码进行push到gitHub时可能会出错，信息如下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79365" cy="3352800"/>
            <wp:effectExtent l="0" t="0" r="6985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出现错误的主要原因是github中的README.md文件不在本地代码目录中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73650" cy="3562350"/>
            <wp:effectExtent l="0" t="0" r="12700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可以通过如下命令进行代码合并【注：pull=fetch+merge]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  pull  --rebase  origin  master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08245" cy="3285490"/>
            <wp:effectExtent l="0" t="0" r="1905" b="1016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执行上面代码后可以看到本地代码库中多了README.md文件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1430" cy="3380740"/>
            <wp:effectExtent l="0" t="0" r="13970" b="1016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此时再执行语句 git push -u origin master即可完成代码上传到github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7145" cy="3333750"/>
            <wp:effectExtent l="0" t="0" r="8255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241FC"/>
    <w:rsid w:val="00300B39"/>
    <w:rsid w:val="00367879"/>
    <w:rsid w:val="02F82F3A"/>
    <w:rsid w:val="06973AF5"/>
    <w:rsid w:val="0BF97E37"/>
    <w:rsid w:val="0E72245D"/>
    <w:rsid w:val="149879D1"/>
    <w:rsid w:val="14A73889"/>
    <w:rsid w:val="16E9528F"/>
    <w:rsid w:val="18AE280B"/>
    <w:rsid w:val="1DE64903"/>
    <w:rsid w:val="1DFE7C04"/>
    <w:rsid w:val="201105EB"/>
    <w:rsid w:val="21DB2687"/>
    <w:rsid w:val="23254927"/>
    <w:rsid w:val="23370B34"/>
    <w:rsid w:val="23D61B15"/>
    <w:rsid w:val="24403EFF"/>
    <w:rsid w:val="2CA02982"/>
    <w:rsid w:val="30ED07EF"/>
    <w:rsid w:val="32DC698D"/>
    <w:rsid w:val="3425621F"/>
    <w:rsid w:val="3C922C5F"/>
    <w:rsid w:val="3CED0648"/>
    <w:rsid w:val="3FD372D5"/>
    <w:rsid w:val="40016C86"/>
    <w:rsid w:val="40675227"/>
    <w:rsid w:val="409476F5"/>
    <w:rsid w:val="40DA03A7"/>
    <w:rsid w:val="41011AFB"/>
    <w:rsid w:val="49B47848"/>
    <w:rsid w:val="4EAF2B61"/>
    <w:rsid w:val="50C04788"/>
    <w:rsid w:val="53135B48"/>
    <w:rsid w:val="576241FC"/>
    <w:rsid w:val="5C55105C"/>
    <w:rsid w:val="5D7416EE"/>
    <w:rsid w:val="5DDC6F6C"/>
    <w:rsid w:val="5E6B3DAA"/>
    <w:rsid w:val="5EF301C2"/>
    <w:rsid w:val="629338BF"/>
    <w:rsid w:val="665A5D70"/>
    <w:rsid w:val="69A66326"/>
    <w:rsid w:val="69AA03A2"/>
    <w:rsid w:val="6D535020"/>
    <w:rsid w:val="6DF807B7"/>
    <w:rsid w:val="70044266"/>
    <w:rsid w:val="73AB3823"/>
    <w:rsid w:val="78563A1A"/>
    <w:rsid w:val="79283715"/>
    <w:rsid w:val="7DA263E4"/>
    <w:rsid w:val="7E1C0D34"/>
    <w:rsid w:val="7F9D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2019-07-31T16:10:00Z</dcterms:created>
  <dc:creator>Administrator</dc:creator>
  <cp:lastModifiedBy>Administrator</cp:lastModifiedBy>
  <dcterms:modified xsi:type="dcterms:W3CDTF">2019-08-01T16:16:17Z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